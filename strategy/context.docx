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52734" w:themeColor="accent1" w:themeShade="7F"/>
  <w:body>
    <w:p w14:paraId="06DA3210" w14:textId="0F0ED69C" w:rsidR="00521473" w:rsidRPr="006278BC" w:rsidRDefault="006278BC" w:rsidP="006B6F2A">
      <w:pPr>
        <w:rPr>
          <w:rFonts w:ascii="AvenirNext LT Pro Regular" w:hAnsi="AvenirNext LT Pro Regular"/>
        </w:rPr>
      </w:pPr>
      <w:proofErr w:type="spellStart"/>
      <w:r>
        <w:rPr>
          <w:rFonts w:ascii="AvenirNext LT Pro Regular" w:hAnsi="AvenirNext LT Pro Regular"/>
        </w:rPr>
        <w:t>dsdassad</w:t>
      </w:r>
      <w:proofErr w:type="spellEnd"/>
    </w:p>
    <w:sectPr w:rsidR="00521473" w:rsidRPr="006278BC" w:rsidSect="000A68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201B" w14:textId="77777777" w:rsidR="0064383D" w:rsidRDefault="0064383D" w:rsidP="006B6917">
      <w:r>
        <w:separator/>
      </w:r>
    </w:p>
  </w:endnote>
  <w:endnote w:type="continuationSeparator" w:id="0">
    <w:p w14:paraId="4A79F98D" w14:textId="77777777" w:rsidR="0064383D" w:rsidRDefault="0064383D" w:rsidP="006B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Next LT Pro Regular"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5D7A" w14:textId="77777777" w:rsidR="00060ECA" w:rsidRDefault="00060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2D2A" w14:textId="77777777" w:rsidR="00DA2422" w:rsidRDefault="00DA2422" w:rsidP="000A6819">
    <w:pPr>
      <w:pStyle w:val="Footer"/>
      <w:pBdr>
        <w:bottom w:val="single" w:sz="4" w:space="1" w:color="auto"/>
      </w:pBdr>
      <w:jc w:val="center"/>
    </w:pPr>
  </w:p>
  <w:p w14:paraId="48BF66F2" w14:textId="77777777" w:rsidR="00FA00BB" w:rsidRDefault="00FA00BB" w:rsidP="000A6819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2F48"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E2F48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78B4" w14:textId="73028339" w:rsidR="00322B9B" w:rsidRPr="006B6F2A" w:rsidRDefault="000A6819" w:rsidP="00471BB0">
    <w:pPr>
      <w:pStyle w:val="ContactInfo"/>
      <w:pBdr>
        <w:top w:val="single" w:sz="4" w:space="1" w:color="auto"/>
      </w:pBdr>
      <w:jc w:val="both"/>
      <w:rPr>
        <w:sz w:val="16"/>
        <w:szCs w:val="18"/>
      </w:rPr>
    </w:pPr>
    <w:r w:rsidRPr="00471BB0">
      <w:rPr>
        <w:b/>
        <w:bCs/>
        <w:sz w:val="16"/>
        <w:szCs w:val="18"/>
      </w:rPr>
      <w:t>John J</w:t>
    </w:r>
    <w:r w:rsidR="00C70E56">
      <w:rPr>
        <w:b/>
        <w:bCs/>
        <w:sz w:val="16"/>
        <w:szCs w:val="18"/>
      </w:rPr>
      <w:t xml:space="preserve">ames       </w:t>
    </w:r>
    <w:r w:rsidR="00922D6B">
      <w:rPr>
        <w:noProof/>
        <w:sz w:val="16"/>
        <w:szCs w:val="18"/>
      </w:rPr>
      <w:drawing>
        <wp:inline distT="0" distB="0" distL="0" distR="0" wp14:anchorId="33FAD171" wp14:editId="38419F7D">
          <wp:extent cx="152381" cy="152381"/>
          <wp:effectExtent l="0" t="0" r="635" b="635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2D6B">
      <w:rPr>
        <w:sz w:val="16"/>
        <w:szCs w:val="18"/>
      </w:rPr>
      <w:t xml:space="preserve">  </w:t>
    </w:r>
    <w:r w:rsidR="0087669D">
      <w:rPr>
        <w:noProof/>
        <w:sz w:val="16"/>
        <w:szCs w:val="18"/>
      </w:rPr>
      <w:drawing>
        <wp:inline distT="0" distB="0" distL="0" distR="0" wp14:anchorId="4890442B" wp14:editId="61940394">
          <wp:extent cx="152381" cy="152381"/>
          <wp:effectExtent l="0" t="0" r="635" b="635"/>
          <wp:docPr id="7" name="Picture 7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669D">
      <w:rPr>
        <w:sz w:val="16"/>
        <w:szCs w:val="18"/>
      </w:rPr>
      <w:t xml:space="preserve">  </w:t>
    </w:r>
    <w:r w:rsidR="0087669D">
      <w:rPr>
        <w:noProof/>
        <w:sz w:val="16"/>
        <w:szCs w:val="18"/>
      </w:rPr>
      <w:drawing>
        <wp:inline distT="0" distB="0" distL="0" distR="0" wp14:anchorId="065A3C6E" wp14:editId="4ECCFE82">
          <wp:extent cx="152381" cy="152381"/>
          <wp:effectExtent l="0" t="0" r="635" b="635"/>
          <wp:docPr id="8" name="Picture 8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hlinkClick r:id="rId5"/>
                  </pic:cNvPr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81" cy="1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>
      <w:rPr>
        <w:sz w:val="16"/>
        <w:szCs w:val="18"/>
      </w:rPr>
      <w:tab/>
    </w:r>
    <w:r w:rsidR="00C70E56" w:rsidRPr="00471BB0">
      <w:rPr>
        <w:sz w:val="16"/>
        <w:szCs w:val="18"/>
      </w:rPr>
      <w:fldChar w:fldCharType="begin"/>
    </w:r>
    <w:r w:rsidR="00C70E56" w:rsidRPr="00471BB0">
      <w:rPr>
        <w:sz w:val="16"/>
        <w:szCs w:val="18"/>
      </w:rPr>
      <w:instrText xml:space="preserve"> PAGE   \* MERGEFORMAT </w:instrText>
    </w:r>
    <w:r w:rsidR="00C70E56" w:rsidRPr="00471BB0">
      <w:rPr>
        <w:sz w:val="16"/>
        <w:szCs w:val="18"/>
      </w:rPr>
      <w:fldChar w:fldCharType="separate"/>
    </w:r>
    <w:r w:rsidR="00C70E56">
      <w:rPr>
        <w:sz w:val="16"/>
        <w:szCs w:val="18"/>
      </w:rPr>
      <w:t>1</w:t>
    </w:r>
    <w:r w:rsidR="00C70E56" w:rsidRPr="00471BB0">
      <w:rPr>
        <w:noProof/>
        <w:sz w:val="16"/>
        <w:szCs w:val="18"/>
      </w:rPr>
      <w:fldChar w:fldCharType="end"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tab/>
    </w:r>
    <w:r w:rsidR="00C70E56">
      <w:rPr>
        <w:noProof/>
        <w:sz w:val="16"/>
        <w:szCs w:val="18"/>
      </w:rPr>
      <w:fldChar w:fldCharType="begin"/>
    </w:r>
    <w:r w:rsidR="00C70E56">
      <w:rPr>
        <w:noProof/>
        <w:sz w:val="16"/>
        <w:szCs w:val="18"/>
      </w:rPr>
      <w:instrText xml:space="preserve"> DATE \@ "MMMM d, yyyy" </w:instrText>
    </w:r>
    <w:r w:rsidR="00C70E56">
      <w:rPr>
        <w:noProof/>
        <w:sz w:val="16"/>
        <w:szCs w:val="18"/>
      </w:rPr>
      <w:fldChar w:fldCharType="separate"/>
    </w:r>
    <w:r w:rsidR="00C70E56">
      <w:rPr>
        <w:noProof/>
        <w:sz w:val="16"/>
        <w:szCs w:val="18"/>
      </w:rPr>
      <w:t>December 4, 2021</w:t>
    </w:r>
    <w:r w:rsidR="00C70E56">
      <w:rPr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D8E6" w14:textId="77777777" w:rsidR="0064383D" w:rsidRDefault="0064383D" w:rsidP="006B6917">
      <w:r>
        <w:separator/>
      </w:r>
    </w:p>
  </w:footnote>
  <w:footnote w:type="continuationSeparator" w:id="0">
    <w:p w14:paraId="42037092" w14:textId="77777777" w:rsidR="0064383D" w:rsidRDefault="0064383D" w:rsidP="006B6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209B" w14:textId="77777777" w:rsidR="00060ECA" w:rsidRDefault="00060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E1E" w14:textId="77777777" w:rsidR="00DA2422" w:rsidRDefault="00DA2422" w:rsidP="00DA2422">
    <w:pPr>
      <w:pStyle w:val="Title"/>
    </w:pPr>
    <w:r>
      <w:t>Petition for Reinstatement</w:t>
    </w:r>
  </w:p>
  <w:p w14:paraId="506E254D" w14:textId="77777777" w:rsidR="00DA2422" w:rsidRDefault="00DA2422" w:rsidP="00DA2422">
    <w:pPr>
      <w:pStyle w:val="Subtitle"/>
    </w:pPr>
    <w:r>
      <w:t>Personal Statement</w:t>
    </w:r>
  </w:p>
  <w:p w14:paraId="2C99E1DA" w14:textId="77777777" w:rsidR="00DA2422" w:rsidRPr="00DA2422" w:rsidRDefault="00DA2422" w:rsidP="000A6819">
    <w:pPr>
      <w:pStyle w:val="Subtitle"/>
      <w:pBdr>
        <w:top w:val="single" w:sz="4" w:space="1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334A" w14:textId="18D5C926" w:rsidR="005E4CC1" w:rsidRPr="00393610" w:rsidRDefault="00B52D5F" w:rsidP="005E4CC1">
    <w:pPr>
      <w:pStyle w:val="Title"/>
      <w:rPr>
        <w:color w:val="FFFFFF" w:themeColor="background1"/>
      </w:rPr>
    </w:pPr>
    <w:r>
      <w:rPr>
        <w:color w:val="FFFFFF" w:themeColor="background1"/>
      </w:rPr>
      <w:t>B1C</w:t>
    </w:r>
  </w:p>
  <w:p w14:paraId="7BEC6B6E" w14:textId="36ABB083" w:rsidR="00AC4638" w:rsidRDefault="00B52D5F" w:rsidP="005E4CC1">
    <w:pPr>
      <w:pStyle w:val="Subtitle"/>
    </w:pPr>
    <w:proofErr w:type="gramStart"/>
    <w:r>
      <w:rPr>
        <w:color w:val="FFFFFF" w:themeColor="background1"/>
      </w:rPr>
      <w:t>Opportunity</w:t>
    </w:r>
    <w:r w:rsidR="00476881">
      <w:rPr>
        <w:color w:val="FFFFFF" w:themeColor="background1"/>
      </w:rPr>
      <w:t xml:space="preserve"> ,</w:t>
    </w:r>
    <w:proofErr w:type="gramEnd"/>
    <w:r w:rsidR="00476881">
      <w:rPr>
        <w:color w:val="FFFFFF" w:themeColor="background1"/>
      </w:rPr>
      <w:t xml:space="preserve"> </w:t>
    </w:r>
    <w:r>
      <w:rPr>
        <w:color w:val="FFFFFF" w:themeColor="background1"/>
      </w:rPr>
      <w:t>Strategy</w:t>
    </w:r>
    <w:r w:rsidR="00476881">
      <w:rPr>
        <w:color w:val="FFFFFF" w:themeColor="background1"/>
      </w:rPr>
      <w:t xml:space="preserve"> &amp; Impact</w:t>
    </w:r>
  </w:p>
  <w:p w14:paraId="37E25B17" w14:textId="77777777" w:rsidR="005E4CC1" w:rsidRPr="00AC4638" w:rsidRDefault="0064383D" w:rsidP="005E4CC1">
    <w:pPr>
      <w:pStyle w:val="Subtitle"/>
    </w:pPr>
    <w:r>
      <w:pict w14:anchorId="3DB7170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25pt;height:11.25pt" o:bullet="t">
        <v:imagedata r:id="rId1" o:title="mso8DD8"/>
      </v:shape>
    </w:pict>
  </w:numPicBullet>
  <w:abstractNum w:abstractNumId="0" w15:restartNumberingAfterBreak="0">
    <w:nsid w:val="FFFFFF7C"/>
    <w:multiLevelType w:val="singleLevel"/>
    <w:tmpl w:val="418ABC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72DA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3C45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9A15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DEDA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F2CD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06D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6AD5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584C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A4E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4BEF"/>
    <w:multiLevelType w:val="hybridMultilevel"/>
    <w:tmpl w:val="856E68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B2D0F"/>
    <w:multiLevelType w:val="hybridMultilevel"/>
    <w:tmpl w:val="B756E14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2425C2"/>
    <w:multiLevelType w:val="hybridMultilevel"/>
    <w:tmpl w:val="678E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D4F6D"/>
    <w:multiLevelType w:val="hybridMultilevel"/>
    <w:tmpl w:val="C810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F7A74"/>
    <w:multiLevelType w:val="hybridMultilevel"/>
    <w:tmpl w:val="B996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24D10"/>
    <w:multiLevelType w:val="hybridMultilevel"/>
    <w:tmpl w:val="A70A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71532"/>
    <w:multiLevelType w:val="hybridMultilevel"/>
    <w:tmpl w:val="C292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9251B"/>
    <w:multiLevelType w:val="hybridMultilevel"/>
    <w:tmpl w:val="75B87FA0"/>
    <w:lvl w:ilvl="0" w:tplc="7B364D2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D35F3B"/>
    <w:multiLevelType w:val="hybridMultilevel"/>
    <w:tmpl w:val="6D1082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F647A"/>
    <w:multiLevelType w:val="hybridMultilevel"/>
    <w:tmpl w:val="AE0A5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FD49E0"/>
    <w:multiLevelType w:val="hybridMultilevel"/>
    <w:tmpl w:val="449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A34F3"/>
    <w:multiLevelType w:val="hybridMultilevel"/>
    <w:tmpl w:val="0CD2467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32687"/>
    <w:multiLevelType w:val="hybridMultilevel"/>
    <w:tmpl w:val="8E68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10C3B"/>
    <w:multiLevelType w:val="hybridMultilevel"/>
    <w:tmpl w:val="E2A0D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52D08"/>
    <w:multiLevelType w:val="hybridMultilevel"/>
    <w:tmpl w:val="2C588A56"/>
    <w:lvl w:ilvl="0" w:tplc="72E8946A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A267D"/>
    <w:multiLevelType w:val="hybridMultilevel"/>
    <w:tmpl w:val="9A0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7A33D3"/>
    <w:multiLevelType w:val="hybridMultilevel"/>
    <w:tmpl w:val="D376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4394C"/>
    <w:multiLevelType w:val="hybridMultilevel"/>
    <w:tmpl w:val="C740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A0B62"/>
    <w:multiLevelType w:val="hybridMultilevel"/>
    <w:tmpl w:val="D20E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2422E"/>
    <w:multiLevelType w:val="hybridMultilevel"/>
    <w:tmpl w:val="4D4C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A7913"/>
    <w:multiLevelType w:val="hybridMultilevel"/>
    <w:tmpl w:val="58CE3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4666D"/>
    <w:multiLevelType w:val="hybridMultilevel"/>
    <w:tmpl w:val="7F3E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904B4"/>
    <w:multiLevelType w:val="hybridMultilevel"/>
    <w:tmpl w:val="5F00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F4A32"/>
    <w:multiLevelType w:val="hybridMultilevel"/>
    <w:tmpl w:val="5A68ADBA"/>
    <w:lvl w:ilvl="0" w:tplc="68A049C2">
      <w:start w:val="9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223DE"/>
    <w:multiLevelType w:val="hybridMultilevel"/>
    <w:tmpl w:val="4A9A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24431"/>
    <w:multiLevelType w:val="hybridMultilevel"/>
    <w:tmpl w:val="95B0FCFC"/>
    <w:lvl w:ilvl="0" w:tplc="72E8946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C4408"/>
    <w:multiLevelType w:val="hybridMultilevel"/>
    <w:tmpl w:val="4344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C60B3"/>
    <w:multiLevelType w:val="hybridMultilevel"/>
    <w:tmpl w:val="14CC3B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B67D8"/>
    <w:multiLevelType w:val="hybridMultilevel"/>
    <w:tmpl w:val="5010E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7A474BB4"/>
    <w:multiLevelType w:val="hybridMultilevel"/>
    <w:tmpl w:val="B43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11794"/>
    <w:multiLevelType w:val="hybridMultilevel"/>
    <w:tmpl w:val="6C7C4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33"/>
  </w:num>
  <w:num w:numId="13">
    <w:abstractNumId w:val="13"/>
  </w:num>
  <w:num w:numId="14">
    <w:abstractNumId w:val="27"/>
  </w:num>
  <w:num w:numId="15">
    <w:abstractNumId w:val="15"/>
  </w:num>
  <w:num w:numId="16">
    <w:abstractNumId w:val="26"/>
  </w:num>
  <w:num w:numId="17">
    <w:abstractNumId w:val="14"/>
  </w:num>
  <w:num w:numId="18">
    <w:abstractNumId w:val="34"/>
  </w:num>
  <w:num w:numId="19">
    <w:abstractNumId w:val="12"/>
  </w:num>
  <w:num w:numId="20">
    <w:abstractNumId w:val="16"/>
  </w:num>
  <w:num w:numId="21">
    <w:abstractNumId w:val="28"/>
  </w:num>
  <w:num w:numId="22">
    <w:abstractNumId w:val="38"/>
  </w:num>
  <w:num w:numId="23">
    <w:abstractNumId w:val="31"/>
  </w:num>
  <w:num w:numId="24">
    <w:abstractNumId w:val="36"/>
  </w:num>
  <w:num w:numId="25">
    <w:abstractNumId w:val="20"/>
  </w:num>
  <w:num w:numId="26">
    <w:abstractNumId w:val="17"/>
  </w:num>
  <w:num w:numId="27">
    <w:abstractNumId w:val="18"/>
  </w:num>
  <w:num w:numId="28">
    <w:abstractNumId w:val="37"/>
  </w:num>
  <w:num w:numId="29">
    <w:abstractNumId w:val="10"/>
  </w:num>
  <w:num w:numId="30">
    <w:abstractNumId w:val="23"/>
  </w:num>
  <w:num w:numId="31">
    <w:abstractNumId w:val="30"/>
  </w:num>
  <w:num w:numId="32">
    <w:abstractNumId w:val="40"/>
  </w:num>
  <w:num w:numId="33">
    <w:abstractNumId w:val="19"/>
  </w:num>
  <w:num w:numId="34">
    <w:abstractNumId w:val="29"/>
  </w:num>
  <w:num w:numId="35">
    <w:abstractNumId w:val="32"/>
  </w:num>
  <w:num w:numId="36">
    <w:abstractNumId w:val="39"/>
  </w:num>
  <w:num w:numId="37">
    <w:abstractNumId w:val="24"/>
  </w:num>
  <w:num w:numId="38">
    <w:abstractNumId w:val="35"/>
  </w:num>
  <w:num w:numId="39">
    <w:abstractNumId w:val="11"/>
  </w:num>
  <w:num w:numId="40">
    <w:abstractNumId w:val="2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NDQwMDG0NDYyMTFX0lEKTi0uzszPAykwNK8FAA87BPstAAAA"/>
  </w:docVars>
  <w:rsids>
    <w:rsidRoot w:val="00B52D5F"/>
    <w:rsid w:val="00004E0E"/>
    <w:rsid w:val="00007B5C"/>
    <w:rsid w:val="000117E9"/>
    <w:rsid w:val="0002025E"/>
    <w:rsid w:val="0002513A"/>
    <w:rsid w:val="00026EDE"/>
    <w:rsid w:val="00043B65"/>
    <w:rsid w:val="0005362D"/>
    <w:rsid w:val="00055388"/>
    <w:rsid w:val="00060ECA"/>
    <w:rsid w:val="00061663"/>
    <w:rsid w:val="000958F2"/>
    <w:rsid w:val="0009715D"/>
    <w:rsid w:val="000A2277"/>
    <w:rsid w:val="000A6819"/>
    <w:rsid w:val="000B3AFB"/>
    <w:rsid w:val="000B3DB4"/>
    <w:rsid w:val="000B5514"/>
    <w:rsid w:val="000C3777"/>
    <w:rsid w:val="000C3E85"/>
    <w:rsid w:val="000C6273"/>
    <w:rsid w:val="000E00E1"/>
    <w:rsid w:val="000E7799"/>
    <w:rsid w:val="000E7DE1"/>
    <w:rsid w:val="00106D3E"/>
    <w:rsid w:val="0011214D"/>
    <w:rsid w:val="00122CA1"/>
    <w:rsid w:val="001513F0"/>
    <w:rsid w:val="001530ED"/>
    <w:rsid w:val="00153451"/>
    <w:rsid w:val="00161BC1"/>
    <w:rsid w:val="00163D7D"/>
    <w:rsid w:val="00171B8A"/>
    <w:rsid w:val="00186345"/>
    <w:rsid w:val="00194A07"/>
    <w:rsid w:val="001A521F"/>
    <w:rsid w:val="001B0792"/>
    <w:rsid w:val="001C3418"/>
    <w:rsid w:val="001C7FBD"/>
    <w:rsid w:val="001D3463"/>
    <w:rsid w:val="001E610C"/>
    <w:rsid w:val="002001A8"/>
    <w:rsid w:val="00203E3E"/>
    <w:rsid w:val="002272B5"/>
    <w:rsid w:val="002358DD"/>
    <w:rsid w:val="002441A8"/>
    <w:rsid w:val="00244A2E"/>
    <w:rsid w:val="00253792"/>
    <w:rsid w:val="00262817"/>
    <w:rsid w:val="00263AA8"/>
    <w:rsid w:val="00267017"/>
    <w:rsid w:val="00271E67"/>
    <w:rsid w:val="00273A80"/>
    <w:rsid w:val="00275E2C"/>
    <w:rsid w:val="00290285"/>
    <w:rsid w:val="00290C2A"/>
    <w:rsid w:val="002914E1"/>
    <w:rsid w:val="002A0E2B"/>
    <w:rsid w:val="002A55F0"/>
    <w:rsid w:val="002B588A"/>
    <w:rsid w:val="002C2E68"/>
    <w:rsid w:val="002D2814"/>
    <w:rsid w:val="002E1D29"/>
    <w:rsid w:val="002F2939"/>
    <w:rsid w:val="00303186"/>
    <w:rsid w:val="00304546"/>
    <w:rsid w:val="00306F90"/>
    <w:rsid w:val="00313DA2"/>
    <w:rsid w:val="003221BA"/>
    <w:rsid w:val="00322B9B"/>
    <w:rsid w:val="00332C09"/>
    <w:rsid w:val="0035030D"/>
    <w:rsid w:val="00352C7A"/>
    <w:rsid w:val="00361D20"/>
    <w:rsid w:val="003630B8"/>
    <w:rsid w:val="00363635"/>
    <w:rsid w:val="003845CD"/>
    <w:rsid w:val="003912AD"/>
    <w:rsid w:val="00393610"/>
    <w:rsid w:val="00395CCE"/>
    <w:rsid w:val="003A681C"/>
    <w:rsid w:val="003C0D77"/>
    <w:rsid w:val="003C1339"/>
    <w:rsid w:val="003C4337"/>
    <w:rsid w:val="003C45E2"/>
    <w:rsid w:val="003E63E4"/>
    <w:rsid w:val="003F231D"/>
    <w:rsid w:val="003F75B0"/>
    <w:rsid w:val="00407315"/>
    <w:rsid w:val="00427F2E"/>
    <w:rsid w:val="0043025E"/>
    <w:rsid w:val="0043389F"/>
    <w:rsid w:val="00436003"/>
    <w:rsid w:val="00471BB0"/>
    <w:rsid w:val="00476408"/>
    <w:rsid w:val="00476881"/>
    <w:rsid w:val="00483A54"/>
    <w:rsid w:val="00486C65"/>
    <w:rsid w:val="00490666"/>
    <w:rsid w:val="00491C5B"/>
    <w:rsid w:val="004972C1"/>
    <w:rsid w:val="004A3390"/>
    <w:rsid w:val="004C1CFD"/>
    <w:rsid w:val="004E306E"/>
    <w:rsid w:val="004E5B2A"/>
    <w:rsid w:val="00503D4E"/>
    <w:rsid w:val="00503E98"/>
    <w:rsid w:val="005051E7"/>
    <w:rsid w:val="00511A9F"/>
    <w:rsid w:val="00511AB8"/>
    <w:rsid w:val="00521473"/>
    <w:rsid w:val="00537491"/>
    <w:rsid w:val="0054512F"/>
    <w:rsid w:val="0055180C"/>
    <w:rsid w:val="00553D53"/>
    <w:rsid w:val="00554664"/>
    <w:rsid w:val="00597E13"/>
    <w:rsid w:val="005A7DCA"/>
    <w:rsid w:val="005B6686"/>
    <w:rsid w:val="005B7E0E"/>
    <w:rsid w:val="005C4B10"/>
    <w:rsid w:val="005D09C2"/>
    <w:rsid w:val="005D6298"/>
    <w:rsid w:val="005E4CC1"/>
    <w:rsid w:val="005E6397"/>
    <w:rsid w:val="005E7F25"/>
    <w:rsid w:val="0060149C"/>
    <w:rsid w:val="006164C4"/>
    <w:rsid w:val="006278BC"/>
    <w:rsid w:val="00627F0B"/>
    <w:rsid w:val="00632722"/>
    <w:rsid w:val="00642E43"/>
    <w:rsid w:val="0064332A"/>
    <w:rsid w:val="0064383D"/>
    <w:rsid w:val="00652F63"/>
    <w:rsid w:val="006734AC"/>
    <w:rsid w:val="006734E5"/>
    <w:rsid w:val="00674890"/>
    <w:rsid w:val="006753DF"/>
    <w:rsid w:val="00675E8D"/>
    <w:rsid w:val="00690C19"/>
    <w:rsid w:val="00692B1E"/>
    <w:rsid w:val="0069388E"/>
    <w:rsid w:val="00693919"/>
    <w:rsid w:val="006A2BC7"/>
    <w:rsid w:val="006A2D07"/>
    <w:rsid w:val="006A68D2"/>
    <w:rsid w:val="006B2E26"/>
    <w:rsid w:val="006B6917"/>
    <w:rsid w:val="006B6F2A"/>
    <w:rsid w:val="006C109D"/>
    <w:rsid w:val="006D1482"/>
    <w:rsid w:val="006E0C22"/>
    <w:rsid w:val="006F0101"/>
    <w:rsid w:val="006F24D6"/>
    <w:rsid w:val="006F7BB7"/>
    <w:rsid w:val="00711F28"/>
    <w:rsid w:val="00732194"/>
    <w:rsid w:val="007338BC"/>
    <w:rsid w:val="00736436"/>
    <w:rsid w:val="00736D11"/>
    <w:rsid w:val="007436D0"/>
    <w:rsid w:val="00750BCF"/>
    <w:rsid w:val="00764215"/>
    <w:rsid w:val="007665F9"/>
    <w:rsid w:val="00766E7C"/>
    <w:rsid w:val="007756D9"/>
    <w:rsid w:val="00782238"/>
    <w:rsid w:val="007829FC"/>
    <w:rsid w:val="007935C0"/>
    <w:rsid w:val="007B2EB7"/>
    <w:rsid w:val="007B6C20"/>
    <w:rsid w:val="007C03F1"/>
    <w:rsid w:val="007C041F"/>
    <w:rsid w:val="007C51B0"/>
    <w:rsid w:val="007C6A34"/>
    <w:rsid w:val="007D62F7"/>
    <w:rsid w:val="007E0C6A"/>
    <w:rsid w:val="007E2F48"/>
    <w:rsid w:val="007F01BB"/>
    <w:rsid w:val="007F131B"/>
    <w:rsid w:val="007F2A51"/>
    <w:rsid w:val="008364AF"/>
    <w:rsid w:val="00852C89"/>
    <w:rsid w:val="00862CBE"/>
    <w:rsid w:val="00863C85"/>
    <w:rsid w:val="008654F0"/>
    <w:rsid w:val="00870FE4"/>
    <w:rsid w:val="0087669D"/>
    <w:rsid w:val="008856C5"/>
    <w:rsid w:val="008A596C"/>
    <w:rsid w:val="008B18C4"/>
    <w:rsid w:val="008B2FE2"/>
    <w:rsid w:val="008C3DE2"/>
    <w:rsid w:val="008E5170"/>
    <w:rsid w:val="008E6715"/>
    <w:rsid w:val="008F444A"/>
    <w:rsid w:val="009155B2"/>
    <w:rsid w:val="00921635"/>
    <w:rsid w:val="00922D6B"/>
    <w:rsid w:val="00927F2D"/>
    <w:rsid w:val="0093517A"/>
    <w:rsid w:val="009604D0"/>
    <w:rsid w:val="00961AF7"/>
    <w:rsid w:val="00962C1C"/>
    <w:rsid w:val="0096552C"/>
    <w:rsid w:val="009821C2"/>
    <w:rsid w:val="0098410A"/>
    <w:rsid w:val="009871B5"/>
    <w:rsid w:val="0099042C"/>
    <w:rsid w:val="00993A43"/>
    <w:rsid w:val="00996AD9"/>
    <w:rsid w:val="00996E88"/>
    <w:rsid w:val="0099769C"/>
    <w:rsid w:val="009A1F3B"/>
    <w:rsid w:val="009A3C7D"/>
    <w:rsid w:val="009A5240"/>
    <w:rsid w:val="009A6229"/>
    <w:rsid w:val="009A78D7"/>
    <w:rsid w:val="009C0493"/>
    <w:rsid w:val="009E27EC"/>
    <w:rsid w:val="009E3060"/>
    <w:rsid w:val="009E4D09"/>
    <w:rsid w:val="009E592A"/>
    <w:rsid w:val="009F27F8"/>
    <w:rsid w:val="00A00E9F"/>
    <w:rsid w:val="00A277A6"/>
    <w:rsid w:val="00A363A0"/>
    <w:rsid w:val="00A416D1"/>
    <w:rsid w:val="00A42FE4"/>
    <w:rsid w:val="00A63BF9"/>
    <w:rsid w:val="00A872E8"/>
    <w:rsid w:val="00A949C4"/>
    <w:rsid w:val="00A962E4"/>
    <w:rsid w:val="00AA7320"/>
    <w:rsid w:val="00AB593C"/>
    <w:rsid w:val="00AB7FC5"/>
    <w:rsid w:val="00AC01BF"/>
    <w:rsid w:val="00AC4638"/>
    <w:rsid w:val="00AC6722"/>
    <w:rsid w:val="00AC6D91"/>
    <w:rsid w:val="00AE1487"/>
    <w:rsid w:val="00AE62F3"/>
    <w:rsid w:val="00AF3D7E"/>
    <w:rsid w:val="00B026AE"/>
    <w:rsid w:val="00B05217"/>
    <w:rsid w:val="00B06031"/>
    <w:rsid w:val="00B071F2"/>
    <w:rsid w:val="00B12040"/>
    <w:rsid w:val="00B30060"/>
    <w:rsid w:val="00B5110A"/>
    <w:rsid w:val="00B52D5F"/>
    <w:rsid w:val="00B61183"/>
    <w:rsid w:val="00B64F88"/>
    <w:rsid w:val="00B80EBC"/>
    <w:rsid w:val="00B84474"/>
    <w:rsid w:val="00B870EE"/>
    <w:rsid w:val="00BA1E4E"/>
    <w:rsid w:val="00BA2F93"/>
    <w:rsid w:val="00BD3148"/>
    <w:rsid w:val="00BE13D9"/>
    <w:rsid w:val="00BE5C79"/>
    <w:rsid w:val="00BE62A8"/>
    <w:rsid w:val="00BE6AAB"/>
    <w:rsid w:val="00C03DAD"/>
    <w:rsid w:val="00C11132"/>
    <w:rsid w:val="00C11349"/>
    <w:rsid w:val="00C1647E"/>
    <w:rsid w:val="00C170DB"/>
    <w:rsid w:val="00C21F8A"/>
    <w:rsid w:val="00C2271E"/>
    <w:rsid w:val="00C24DC5"/>
    <w:rsid w:val="00C426BA"/>
    <w:rsid w:val="00C465EF"/>
    <w:rsid w:val="00C51E27"/>
    <w:rsid w:val="00C52D3C"/>
    <w:rsid w:val="00C53BFB"/>
    <w:rsid w:val="00C5770D"/>
    <w:rsid w:val="00C65F8A"/>
    <w:rsid w:val="00C6677A"/>
    <w:rsid w:val="00C66F1F"/>
    <w:rsid w:val="00C70E56"/>
    <w:rsid w:val="00C731E9"/>
    <w:rsid w:val="00CA4B5B"/>
    <w:rsid w:val="00CB33D6"/>
    <w:rsid w:val="00CD464E"/>
    <w:rsid w:val="00CE3725"/>
    <w:rsid w:val="00CE6D33"/>
    <w:rsid w:val="00D24A27"/>
    <w:rsid w:val="00D36BEB"/>
    <w:rsid w:val="00D60AF9"/>
    <w:rsid w:val="00D87D4D"/>
    <w:rsid w:val="00DA2422"/>
    <w:rsid w:val="00DA5E03"/>
    <w:rsid w:val="00DA73A5"/>
    <w:rsid w:val="00DB0362"/>
    <w:rsid w:val="00DB2750"/>
    <w:rsid w:val="00DB6E13"/>
    <w:rsid w:val="00DC0B19"/>
    <w:rsid w:val="00DD141A"/>
    <w:rsid w:val="00DD49D3"/>
    <w:rsid w:val="00E02198"/>
    <w:rsid w:val="00E05D32"/>
    <w:rsid w:val="00E16ECA"/>
    <w:rsid w:val="00E34BB1"/>
    <w:rsid w:val="00E374DD"/>
    <w:rsid w:val="00E40B20"/>
    <w:rsid w:val="00E42B10"/>
    <w:rsid w:val="00E477BC"/>
    <w:rsid w:val="00E5779E"/>
    <w:rsid w:val="00E77C46"/>
    <w:rsid w:val="00E86343"/>
    <w:rsid w:val="00E92732"/>
    <w:rsid w:val="00EA5B73"/>
    <w:rsid w:val="00EB2B28"/>
    <w:rsid w:val="00EB2B3B"/>
    <w:rsid w:val="00ED10FE"/>
    <w:rsid w:val="00ED46A4"/>
    <w:rsid w:val="00EE5520"/>
    <w:rsid w:val="00F00644"/>
    <w:rsid w:val="00F06CD5"/>
    <w:rsid w:val="00F1531E"/>
    <w:rsid w:val="00F23B9C"/>
    <w:rsid w:val="00F353F3"/>
    <w:rsid w:val="00F40BB5"/>
    <w:rsid w:val="00F55724"/>
    <w:rsid w:val="00F732E5"/>
    <w:rsid w:val="00FA00BB"/>
    <w:rsid w:val="00FB35B1"/>
    <w:rsid w:val="00FC373D"/>
    <w:rsid w:val="00FD3963"/>
    <w:rsid w:val="00FE15B1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E9D53"/>
  <w15:chartTrackingRefBased/>
  <w15:docId w15:val="{D9137688-1021-4EE4-BD87-BBA68D58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93939" w:themeColor="text2" w:themeTint="E6"/>
        <w:sz w:val="22"/>
        <w:szCs w:val="22"/>
        <w:lang w:val="en-US" w:eastAsia="ja-JP" w:bidi="ar-SA"/>
      </w:rPr>
    </w:rPrDefault>
    <w:pPrDefault>
      <w:pPr>
        <w:spacing w:after="240" w:line="34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9D"/>
    <w:pPr>
      <w:spacing w:after="120" w:line="240" w:lineRule="auto"/>
    </w:pPr>
    <w:rPr>
      <w:rFonts w:ascii="Oxygen" w:hAnsi="Oxygen"/>
      <w:color w:val="FFFFFF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B870EE"/>
    <w:pPr>
      <w:keepNext/>
      <w:keepLines/>
      <w:spacing w:before="100" w:beforeAutospacing="1"/>
      <w:outlineLvl w:val="0"/>
    </w:pPr>
    <w:rPr>
      <w:rFonts w:asciiTheme="majorHAnsi" w:eastAsiaTheme="majorEastAsia" w:hAnsiTheme="majorHAnsi" w:cstheme="majorBidi"/>
      <w:b/>
      <w:color w:val="2A4F69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6B691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485B6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50B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52734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8856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A4E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50B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F3A4E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50BC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i/>
      <w:color w:val="152734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50BC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885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885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CE3725"/>
    <w:pPr>
      <w:spacing w:after="360"/>
      <w:contextualSpacing/>
    </w:pPr>
  </w:style>
  <w:style w:type="paragraph" w:styleId="Date">
    <w:name w:val="Date"/>
    <w:basedOn w:val="Normal"/>
    <w:next w:val="Recipient"/>
    <w:link w:val="DateChar"/>
    <w:uiPriority w:val="3"/>
    <w:unhideWhenUsed/>
    <w:qFormat/>
    <w:rsid w:val="00CE3725"/>
    <w:pPr>
      <w:spacing w:after="520"/>
      <w:contextualSpacing/>
    </w:pPr>
  </w:style>
  <w:style w:type="character" w:customStyle="1" w:styleId="DateChar">
    <w:name w:val="Date Char"/>
    <w:basedOn w:val="DefaultParagraphFont"/>
    <w:link w:val="Date"/>
    <w:uiPriority w:val="3"/>
    <w:rsid w:val="00CE3725"/>
    <w:rPr>
      <w:sz w:val="20"/>
    </w:rPr>
  </w:style>
  <w:style w:type="character" w:styleId="IntenseEmphasis">
    <w:name w:val="Intense Emphasis"/>
    <w:basedOn w:val="DefaultParagraphFont"/>
    <w:uiPriority w:val="5"/>
    <w:unhideWhenUsed/>
    <w:qFormat/>
    <w:rsid w:val="00CE3725"/>
    <w:rPr>
      <w:b/>
      <w:bCs/>
      <w:i w:val="0"/>
      <w:iCs w:val="0"/>
      <w:color w:val="2A4F69" w:themeColor="accent1"/>
      <w:sz w:val="20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43389F"/>
    <w:pPr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43389F"/>
    <w:rPr>
      <w:sz w:val="20"/>
    </w:rPr>
  </w:style>
  <w:style w:type="paragraph" w:styleId="Signature">
    <w:name w:val="Signature"/>
    <w:basedOn w:val="Normal"/>
    <w:next w:val="Normal"/>
    <w:link w:val="SignatureChar"/>
    <w:uiPriority w:val="7"/>
    <w:unhideWhenUsed/>
    <w:qFormat/>
    <w:rPr>
      <w:rFonts w:asciiTheme="majorHAnsi" w:eastAsiaTheme="majorEastAsia" w:hAnsiTheme="majorHAnsi" w:cstheme="majorBidi"/>
      <w:b/>
      <w:bCs/>
      <w:color w:val="2A4F69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Pr>
      <w:rFonts w:asciiTheme="majorHAnsi" w:eastAsiaTheme="majorEastAsia" w:hAnsiTheme="majorHAnsi" w:cstheme="majorBidi"/>
      <w:b/>
      <w:bCs/>
      <w:color w:val="2A4F69" w:themeColor="accent1"/>
    </w:rPr>
  </w:style>
  <w:style w:type="paragraph" w:customStyle="1" w:styleId="Recipient">
    <w:name w:val="Recipient"/>
    <w:basedOn w:val="Normal"/>
    <w:uiPriority w:val="3"/>
    <w:qFormat/>
    <w:pPr>
      <w:spacing w:after="440"/>
      <w:contextualSpacing/>
    </w:pPr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40"/>
      <w:jc w:val="right"/>
    </w:pPr>
    <w:rPr>
      <w:b/>
      <w:bCs/>
      <w:color w:val="2A4F6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A4F69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3"/>
    <w:rsid w:val="00B870EE"/>
    <w:rPr>
      <w:rFonts w:asciiTheme="majorHAnsi" w:eastAsiaTheme="majorEastAsia" w:hAnsiTheme="majorHAnsi" w:cstheme="majorBidi"/>
      <w:b/>
      <w:color w:val="2A4F69" w:themeColor="accen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6B6917"/>
    <w:rPr>
      <w:rFonts w:asciiTheme="majorHAnsi" w:eastAsiaTheme="majorEastAsia" w:hAnsiTheme="majorHAnsi" w:cstheme="majorBidi"/>
      <w:b/>
      <w:color w:val="485B6A" w:themeColor="accent2" w:themeShade="BF"/>
      <w:sz w:val="20"/>
      <w:szCs w:val="2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CE3725"/>
  </w:style>
  <w:style w:type="character" w:customStyle="1" w:styleId="SalutationChar">
    <w:name w:val="Salutation Char"/>
    <w:basedOn w:val="DefaultParagraphFont"/>
    <w:link w:val="Salutation"/>
    <w:uiPriority w:val="4"/>
    <w:rsid w:val="00CE3725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6C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C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856C5"/>
    <w:pPr>
      <w:tabs>
        <w:tab w:val="left" w:pos="384"/>
      </w:tabs>
      <w:ind w:left="384" w:hanging="384"/>
    </w:pPr>
  </w:style>
  <w:style w:type="paragraph" w:styleId="BlockText">
    <w:name w:val="Block Text"/>
    <w:basedOn w:val="Normal"/>
    <w:uiPriority w:val="99"/>
    <w:semiHidden/>
    <w:unhideWhenUsed/>
    <w:rsid w:val="008856C5"/>
    <w:pPr>
      <w:pBdr>
        <w:top w:val="single" w:sz="2" w:space="10" w:color="2A4F69" w:themeColor="accent1"/>
        <w:left w:val="single" w:sz="2" w:space="10" w:color="2A4F69" w:themeColor="accent1"/>
        <w:bottom w:val="single" w:sz="2" w:space="10" w:color="2A4F69" w:themeColor="accent1"/>
        <w:right w:val="single" w:sz="2" w:space="10" w:color="2A4F69" w:themeColor="accent1"/>
      </w:pBdr>
      <w:ind w:left="1152" w:right="1152"/>
    </w:pPr>
    <w:rPr>
      <w:i/>
      <w:iCs/>
      <w:color w:val="2A4F6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856C5"/>
  </w:style>
  <w:style w:type="character" w:customStyle="1" w:styleId="BodyTextChar">
    <w:name w:val="Body Text Char"/>
    <w:basedOn w:val="DefaultParagraphFont"/>
    <w:link w:val="BodyText"/>
    <w:uiPriority w:val="99"/>
    <w:semiHidden/>
    <w:rsid w:val="008856C5"/>
  </w:style>
  <w:style w:type="paragraph" w:styleId="BodyText2">
    <w:name w:val="Body Text 2"/>
    <w:basedOn w:val="Normal"/>
    <w:link w:val="BodyText2Char"/>
    <w:uiPriority w:val="99"/>
    <w:semiHidden/>
    <w:unhideWhenUsed/>
    <w:rsid w:val="008856C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856C5"/>
  </w:style>
  <w:style w:type="paragraph" w:styleId="BodyText3">
    <w:name w:val="Body Text 3"/>
    <w:basedOn w:val="Normal"/>
    <w:link w:val="BodyText3Char"/>
    <w:uiPriority w:val="99"/>
    <w:semiHidden/>
    <w:unhideWhenUsed/>
    <w:rsid w:val="008856C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856C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856C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856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56C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56C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856C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856C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856C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856C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56C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856C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856C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856C5"/>
    <w:pPr>
      <w:spacing w:after="200"/>
    </w:pPr>
    <w:rPr>
      <w:i/>
      <w:iCs/>
      <w:color w:val="24242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1" w:themeFillTint="33"/>
    </w:tcPr>
    <w:tblStylePr w:type="firstRow">
      <w:rPr>
        <w:b/>
        <w:bCs/>
      </w:rPr>
      <w:tblPr/>
      <w:tcPr>
        <w:shd w:val="clear" w:color="auto" w:fill="97BBD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1" w:themeFillShade="BF"/>
      </w:tc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shd w:val="clear" w:color="auto" w:fill="7DABC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4E9" w:themeFill="accent2" w:themeFillTint="33"/>
    </w:tcPr>
    <w:tblStylePr w:type="firstRow">
      <w:rPr>
        <w:b/>
        <w:bCs/>
      </w:rPr>
      <w:tblPr/>
      <w:tcPr>
        <w:shd w:val="clear" w:color="auto" w:fill="BDC9D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9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85B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85B6A" w:themeFill="accent2" w:themeFillShade="BF"/>
      </w:tc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shd w:val="clear" w:color="auto" w:fill="AEBC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2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6171" w:themeFill="accent2" w:themeFillShade="CC"/>
      </w:tcPr>
    </w:tblStylePr>
    <w:tblStylePr w:type="lastRow">
      <w:rPr>
        <w:b/>
        <w:bCs/>
        <w:color w:val="4C61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2A4F69" w:themeColor="accent1"/>
        <w:bottom w:val="single" w:sz="4" w:space="0" w:color="2A4F69" w:themeColor="accent1"/>
        <w:right w:val="single" w:sz="4" w:space="0" w:color="2A4F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1" w:themeShade="99"/>
          <w:insideV w:val="nil"/>
        </w:tcBorders>
        <w:shd w:val="clear" w:color="auto" w:fill="192F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1" w:themeFillShade="99"/>
      </w:tcPr>
    </w:tblStylePr>
    <w:tblStylePr w:type="band1Vert">
      <w:tblPr/>
      <w:tcPr>
        <w:shd w:val="clear" w:color="auto" w:fill="97BBD5" w:themeFill="accent1" w:themeFillTint="66"/>
      </w:tcPr>
    </w:tblStylePr>
    <w:tblStylePr w:type="band1Horz">
      <w:tblPr/>
      <w:tcPr>
        <w:shd w:val="clear" w:color="auto" w:fill="7DABC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7A8E" w:themeColor="accent2"/>
        <w:left w:val="single" w:sz="4" w:space="0" w:color="607A8E" w:themeColor="accent2"/>
        <w:bottom w:val="single" w:sz="4" w:space="0" w:color="607A8E" w:themeColor="accent2"/>
        <w:right w:val="single" w:sz="4" w:space="0" w:color="607A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49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4955" w:themeColor="accent2" w:themeShade="99"/>
          <w:insideV w:val="nil"/>
        </w:tcBorders>
        <w:shd w:val="clear" w:color="auto" w:fill="3949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955" w:themeFill="accent2" w:themeFillShade="99"/>
      </w:tcPr>
    </w:tblStylePr>
    <w:tblStylePr w:type="band1Vert">
      <w:tblPr/>
      <w:tcPr>
        <w:shd w:val="clear" w:color="auto" w:fill="BDC9D3" w:themeFill="accent2" w:themeFillTint="66"/>
      </w:tcPr>
    </w:tblStylePr>
    <w:tblStylePr w:type="band1Horz">
      <w:tblPr/>
      <w:tcPr>
        <w:shd w:val="clear" w:color="auto" w:fill="AEBCC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56C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6C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6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6C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7A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C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B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B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856C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56C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856C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856C5"/>
  </w:style>
  <w:style w:type="character" w:styleId="EndnoteReference">
    <w:name w:val="endnote reference"/>
    <w:basedOn w:val="DefaultParagraphFont"/>
    <w:uiPriority w:val="99"/>
    <w:semiHidden/>
    <w:unhideWhenUsed/>
    <w:rsid w:val="008856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56C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6C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856C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856C5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56C5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856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56C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6C5"/>
    <w:rPr>
      <w:szCs w:val="20"/>
    </w:rPr>
  </w:style>
  <w:style w:type="table" w:styleId="GridTable1Light">
    <w:name w:val="Grid Table 1 Light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1" w:themeTint="66"/>
        <w:left w:val="single" w:sz="4" w:space="0" w:color="97BBD5" w:themeColor="accent1" w:themeTint="66"/>
        <w:bottom w:val="single" w:sz="4" w:space="0" w:color="97BBD5" w:themeColor="accent1" w:themeTint="66"/>
        <w:right w:val="single" w:sz="4" w:space="0" w:color="97BBD5" w:themeColor="accent1" w:themeTint="66"/>
        <w:insideH w:val="single" w:sz="4" w:space="0" w:color="97BBD5" w:themeColor="accent1" w:themeTint="66"/>
        <w:insideV w:val="single" w:sz="4" w:space="0" w:color="97BBD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DC9D3" w:themeColor="accent2" w:themeTint="66"/>
        <w:left w:val="single" w:sz="4" w:space="0" w:color="BDC9D3" w:themeColor="accent2" w:themeTint="66"/>
        <w:bottom w:val="single" w:sz="4" w:space="0" w:color="BDC9D3" w:themeColor="accent2" w:themeTint="66"/>
        <w:right w:val="single" w:sz="4" w:space="0" w:color="BDC9D3" w:themeColor="accent2" w:themeTint="66"/>
        <w:insideH w:val="single" w:sz="4" w:space="0" w:color="BDC9D3" w:themeColor="accent2" w:themeTint="66"/>
        <w:insideV w:val="single" w:sz="4" w:space="0" w:color="BDC9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1" w:themeTint="99"/>
        <w:bottom w:val="single" w:sz="2" w:space="0" w:color="6399C0" w:themeColor="accent1" w:themeTint="99"/>
        <w:insideH w:val="single" w:sz="2" w:space="0" w:color="6399C0" w:themeColor="accent1" w:themeTint="99"/>
        <w:insideV w:val="single" w:sz="2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9DAFBD" w:themeColor="accent2" w:themeTint="99"/>
        <w:bottom w:val="single" w:sz="2" w:space="0" w:color="9DAFBD" w:themeColor="accent2" w:themeTint="99"/>
        <w:insideH w:val="single" w:sz="2" w:space="0" w:color="9DAFBD" w:themeColor="accent2" w:themeTint="99"/>
        <w:insideV w:val="single" w:sz="2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bottom w:val="single" w:sz="4" w:space="0" w:color="6399C0" w:themeColor="accent1" w:themeTint="99"/>
        </w:tcBorders>
      </w:tcPr>
    </w:tblStylePr>
    <w:tblStylePr w:type="nwCell">
      <w:tblPr/>
      <w:tcPr>
        <w:tcBorders>
          <w:bottom w:val="single" w:sz="4" w:space="0" w:color="6399C0" w:themeColor="accent1" w:themeTint="99"/>
        </w:tcBorders>
      </w:tcPr>
    </w:tblStylePr>
    <w:tblStylePr w:type="seCell">
      <w:tblPr/>
      <w:tcPr>
        <w:tcBorders>
          <w:top w:val="single" w:sz="4" w:space="0" w:color="6399C0" w:themeColor="accent1" w:themeTint="99"/>
        </w:tcBorders>
      </w:tcPr>
    </w:tblStylePr>
    <w:tblStylePr w:type="swCell">
      <w:tblPr/>
      <w:tcPr>
        <w:tcBorders>
          <w:top w:val="single" w:sz="4" w:space="0" w:color="6399C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bottom w:val="single" w:sz="4" w:space="0" w:color="9DAFBD" w:themeColor="accent2" w:themeTint="99"/>
        </w:tcBorders>
      </w:tcPr>
    </w:tblStylePr>
    <w:tblStylePr w:type="nwCell">
      <w:tblPr/>
      <w:tcPr>
        <w:tcBorders>
          <w:bottom w:val="single" w:sz="4" w:space="0" w:color="9DAFBD" w:themeColor="accent2" w:themeTint="99"/>
        </w:tcBorders>
      </w:tcPr>
    </w:tblStylePr>
    <w:tblStylePr w:type="seCell">
      <w:tblPr/>
      <w:tcPr>
        <w:tcBorders>
          <w:top w:val="single" w:sz="4" w:space="0" w:color="9DAFBD" w:themeColor="accent2" w:themeTint="99"/>
        </w:tcBorders>
      </w:tcPr>
    </w:tblStylePr>
    <w:tblStylePr w:type="swCell">
      <w:tblPr/>
      <w:tcPr>
        <w:tcBorders>
          <w:top w:val="single" w:sz="4" w:space="0" w:color="9DAFB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1"/>
          <w:left w:val="single" w:sz="4" w:space="0" w:color="2A4F69" w:themeColor="accent1"/>
          <w:bottom w:val="single" w:sz="4" w:space="0" w:color="2A4F69" w:themeColor="accent1"/>
          <w:right w:val="single" w:sz="4" w:space="0" w:color="2A4F69" w:themeColor="accent1"/>
          <w:insideH w:val="nil"/>
          <w:insideV w:val="nil"/>
        </w:tcBorders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A8E" w:themeColor="accent2"/>
          <w:left w:val="single" w:sz="4" w:space="0" w:color="607A8E" w:themeColor="accent2"/>
          <w:bottom w:val="single" w:sz="4" w:space="0" w:color="607A8E" w:themeColor="accent2"/>
          <w:right w:val="single" w:sz="4" w:space="0" w:color="607A8E" w:themeColor="accent2"/>
          <w:insideH w:val="nil"/>
          <w:insideV w:val="nil"/>
        </w:tcBorders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1"/>
      </w:tcPr>
    </w:tblStylePr>
    <w:tblStylePr w:type="band1Vert">
      <w:tblPr/>
      <w:tcPr>
        <w:shd w:val="clear" w:color="auto" w:fill="97BBD5" w:themeFill="accent1" w:themeFillTint="66"/>
      </w:tcPr>
    </w:tblStylePr>
    <w:tblStylePr w:type="band1Horz">
      <w:tblPr/>
      <w:tcPr>
        <w:shd w:val="clear" w:color="auto" w:fill="97BBD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4E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7A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7A8E" w:themeFill="accent2"/>
      </w:tcPr>
    </w:tblStylePr>
    <w:tblStylePr w:type="band1Vert">
      <w:tblPr/>
      <w:tcPr>
        <w:shd w:val="clear" w:color="auto" w:fill="BDC9D3" w:themeFill="accent2" w:themeFillTint="66"/>
      </w:tcPr>
    </w:tblStylePr>
    <w:tblStylePr w:type="band1Horz">
      <w:tblPr/>
      <w:tcPr>
        <w:shd w:val="clear" w:color="auto" w:fill="BDC9D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  <w:insideV w:val="single" w:sz="4" w:space="0" w:color="6399C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bottom w:val="single" w:sz="4" w:space="0" w:color="6399C0" w:themeColor="accent1" w:themeTint="99"/>
        </w:tcBorders>
      </w:tcPr>
    </w:tblStylePr>
    <w:tblStylePr w:type="nwCell">
      <w:tblPr/>
      <w:tcPr>
        <w:tcBorders>
          <w:bottom w:val="single" w:sz="4" w:space="0" w:color="6399C0" w:themeColor="accent1" w:themeTint="99"/>
        </w:tcBorders>
      </w:tcPr>
    </w:tblStylePr>
    <w:tblStylePr w:type="seCell">
      <w:tblPr/>
      <w:tcPr>
        <w:tcBorders>
          <w:top w:val="single" w:sz="4" w:space="0" w:color="6399C0" w:themeColor="accent1" w:themeTint="99"/>
        </w:tcBorders>
      </w:tcPr>
    </w:tblStylePr>
    <w:tblStylePr w:type="swCell">
      <w:tblPr/>
      <w:tcPr>
        <w:tcBorders>
          <w:top w:val="single" w:sz="4" w:space="0" w:color="6399C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  <w:insideV w:val="single" w:sz="4" w:space="0" w:color="9DA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bottom w:val="single" w:sz="4" w:space="0" w:color="9DAFBD" w:themeColor="accent2" w:themeTint="99"/>
        </w:tcBorders>
      </w:tcPr>
    </w:tblStylePr>
    <w:tblStylePr w:type="nwCell">
      <w:tblPr/>
      <w:tcPr>
        <w:tcBorders>
          <w:bottom w:val="single" w:sz="4" w:space="0" w:color="9DAFBD" w:themeColor="accent2" w:themeTint="99"/>
        </w:tcBorders>
      </w:tcPr>
    </w:tblStylePr>
    <w:tblStylePr w:type="seCell">
      <w:tblPr/>
      <w:tcPr>
        <w:tcBorders>
          <w:top w:val="single" w:sz="4" w:space="0" w:color="9DAFBD" w:themeColor="accent2" w:themeTint="99"/>
        </w:tcBorders>
      </w:tcPr>
    </w:tblStylePr>
    <w:tblStylePr w:type="swCell">
      <w:tblPr/>
      <w:tcPr>
        <w:tcBorders>
          <w:top w:val="single" w:sz="4" w:space="0" w:color="9DAFB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50BCF"/>
    <w:rPr>
      <w:rFonts w:asciiTheme="majorHAnsi" w:eastAsiaTheme="majorEastAsia" w:hAnsiTheme="majorHAnsi" w:cstheme="majorBidi"/>
      <w:color w:val="152734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50BCF"/>
    <w:rPr>
      <w:rFonts w:asciiTheme="majorHAnsi" w:eastAsiaTheme="majorEastAsia" w:hAnsiTheme="majorHAnsi" w:cstheme="majorBidi"/>
      <w:i/>
      <w:iCs/>
      <w:color w:val="1F3A4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50BCF"/>
    <w:rPr>
      <w:rFonts w:asciiTheme="majorHAnsi" w:eastAsiaTheme="majorEastAsia" w:hAnsiTheme="majorHAnsi" w:cstheme="majorBidi"/>
      <w:b/>
      <w:color w:val="1F3A4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50BCF"/>
    <w:rPr>
      <w:rFonts w:asciiTheme="majorHAnsi" w:eastAsiaTheme="majorEastAsia" w:hAnsiTheme="majorHAnsi" w:cstheme="majorBidi"/>
      <w:b/>
      <w:i/>
      <w:color w:val="15273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50BCF"/>
    <w:rPr>
      <w:rFonts w:asciiTheme="majorHAnsi" w:eastAsiaTheme="majorEastAsia" w:hAnsiTheme="majorHAnsi" w:cstheme="majorBidi"/>
      <w:b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50BC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50BC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856C5"/>
  </w:style>
  <w:style w:type="paragraph" w:styleId="HTMLAddress">
    <w:name w:val="HTML Address"/>
    <w:basedOn w:val="Normal"/>
    <w:link w:val="HTMLAddressChar"/>
    <w:uiPriority w:val="99"/>
    <w:semiHidden/>
    <w:unhideWhenUsed/>
    <w:rsid w:val="008856C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856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856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856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C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C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856C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856C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856C5"/>
    <w:rPr>
      <w:i/>
      <w:iCs/>
    </w:rPr>
  </w:style>
  <w:style w:type="character" w:styleId="Hyperlink">
    <w:name w:val="Hyperlink"/>
    <w:basedOn w:val="DefaultParagraphFont"/>
    <w:uiPriority w:val="99"/>
    <w:unhideWhenUsed/>
    <w:rsid w:val="00750BCF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856C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856C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856C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856C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856C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856C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856C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856C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856C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856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856C5"/>
    <w:pPr>
      <w:pBdr>
        <w:top w:val="single" w:sz="4" w:space="10" w:color="2A4F69" w:themeColor="accent1"/>
        <w:bottom w:val="single" w:sz="4" w:space="10" w:color="2A4F69" w:themeColor="accent1"/>
      </w:pBdr>
      <w:spacing w:before="360" w:after="360"/>
      <w:ind w:left="864" w:right="864"/>
      <w:jc w:val="center"/>
    </w:pPr>
    <w:rPr>
      <w:i/>
      <w:iCs/>
      <w:color w:val="2A4F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856C5"/>
    <w:rPr>
      <w:i/>
      <w:iCs/>
      <w:color w:val="2A4F6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856C5"/>
    <w:rPr>
      <w:b/>
      <w:bCs/>
      <w:smallCaps/>
      <w:color w:val="2A4F6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  <w:insideH w:val="single" w:sz="8" w:space="0" w:color="2A4F69" w:themeColor="accent1"/>
        <w:insideV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18" w:space="0" w:color="2A4F69" w:themeColor="accent1"/>
          <w:right w:val="single" w:sz="8" w:space="0" w:color="2A4F69" w:themeColor="accent1"/>
          <w:insideH w:val="nil"/>
          <w:insideV w:val="single" w:sz="8" w:space="0" w:color="2A4F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H w:val="nil"/>
          <w:insideV w:val="single" w:sz="8" w:space="0" w:color="2A4F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band1Vert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  <w:shd w:val="clear" w:color="auto" w:fill="BED5E5" w:themeFill="accent1" w:themeFillTint="3F"/>
      </w:tcPr>
    </w:tblStylePr>
    <w:tblStylePr w:type="band1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V w:val="single" w:sz="8" w:space="0" w:color="2A4F69" w:themeColor="accent1"/>
        </w:tcBorders>
        <w:shd w:val="clear" w:color="auto" w:fill="BED5E5" w:themeFill="accent1" w:themeFillTint="3F"/>
      </w:tcPr>
    </w:tblStylePr>
    <w:tblStylePr w:type="band2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  <w:insideV w:val="single" w:sz="8" w:space="0" w:color="2A4F6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  <w:insideH w:val="single" w:sz="8" w:space="0" w:color="607A8E" w:themeColor="accent2"/>
        <w:insideV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18" w:space="0" w:color="607A8E" w:themeColor="accent2"/>
          <w:right w:val="single" w:sz="8" w:space="0" w:color="607A8E" w:themeColor="accent2"/>
          <w:insideH w:val="nil"/>
          <w:insideV w:val="single" w:sz="8" w:space="0" w:color="607A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H w:val="nil"/>
          <w:insideV w:val="single" w:sz="8" w:space="0" w:color="607A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band1Vert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  <w:shd w:val="clear" w:color="auto" w:fill="D6DEE3" w:themeFill="accent2" w:themeFillTint="3F"/>
      </w:tcPr>
    </w:tblStylePr>
    <w:tblStylePr w:type="band1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V w:val="single" w:sz="8" w:space="0" w:color="607A8E" w:themeColor="accent2"/>
        </w:tcBorders>
        <w:shd w:val="clear" w:color="auto" w:fill="D6DEE3" w:themeFill="accent2" w:themeFillTint="3F"/>
      </w:tcPr>
    </w:tblStylePr>
    <w:tblStylePr w:type="band2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  <w:insideV w:val="single" w:sz="8" w:space="0" w:color="607A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  <w:tblStylePr w:type="band1Horz">
      <w:tblPr/>
      <w:tcPr>
        <w:tcBorders>
          <w:top w:val="single" w:sz="8" w:space="0" w:color="2A4F69" w:themeColor="accent1"/>
          <w:left w:val="single" w:sz="8" w:space="0" w:color="2A4F69" w:themeColor="accent1"/>
          <w:bottom w:val="single" w:sz="8" w:space="0" w:color="2A4F69" w:themeColor="accent1"/>
          <w:right w:val="single" w:sz="8" w:space="0" w:color="2A4F6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  <w:tblStylePr w:type="band1Horz">
      <w:tblPr/>
      <w:tcPr>
        <w:tcBorders>
          <w:top w:val="single" w:sz="8" w:space="0" w:color="607A8E" w:themeColor="accent2"/>
          <w:left w:val="single" w:sz="8" w:space="0" w:color="607A8E" w:themeColor="accent2"/>
          <w:bottom w:val="single" w:sz="8" w:space="0" w:color="607A8E" w:themeColor="accent2"/>
          <w:right w:val="single" w:sz="8" w:space="0" w:color="607A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856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8" w:space="0" w:color="2A4F69" w:themeColor="accent1"/>
        <w:bottom w:val="single" w:sz="8" w:space="0" w:color="2A4F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1"/>
          <w:left w:val="nil"/>
          <w:bottom w:val="single" w:sz="8" w:space="0" w:color="2A4F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1"/>
          <w:left w:val="nil"/>
          <w:bottom w:val="single" w:sz="8" w:space="0" w:color="2A4F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8" w:space="0" w:color="607A8E" w:themeColor="accent2"/>
        <w:bottom w:val="single" w:sz="8" w:space="0" w:color="607A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A8E" w:themeColor="accent2"/>
          <w:left w:val="nil"/>
          <w:bottom w:val="single" w:sz="8" w:space="0" w:color="607A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7A8E" w:themeColor="accent2"/>
          <w:left w:val="nil"/>
          <w:bottom w:val="single" w:sz="8" w:space="0" w:color="607A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856C5"/>
  </w:style>
  <w:style w:type="paragraph" w:styleId="List">
    <w:name w:val="List"/>
    <w:basedOn w:val="Normal"/>
    <w:uiPriority w:val="99"/>
    <w:semiHidden/>
    <w:unhideWhenUsed/>
    <w:rsid w:val="008856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856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856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856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856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856C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856C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856C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856C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856C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856C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856C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856C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856C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856C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856C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856C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856C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856C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856C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856C5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bottom w:val="single" w:sz="4" w:space="0" w:color="6399C0" w:themeColor="accent1" w:themeTint="99"/>
        <w:insideH w:val="single" w:sz="4" w:space="0" w:color="6399C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bottom w:val="single" w:sz="4" w:space="0" w:color="9DAFBD" w:themeColor="accent2" w:themeTint="99"/>
        <w:insideH w:val="single" w:sz="4" w:space="0" w:color="9DAFB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1"/>
        <w:left w:val="single" w:sz="4" w:space="0" w:color="2A4F69" w:themeColor="accent1"/>
        <w:bottom w:val="single" w:sz="4" w:space="0" w:color="2A4F69" w:themeColor="accent1"/>
        <w:right w:val="single" w:sz="4" w:space="0" w:color="2A4F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1"/>
          <w:right w:val="single" w:sz="4" w:space="0" w:color="2A4F69" w:themeColor="accent1"/>
        </w:tcBorders>
      </w:tcPr>
    </w:tblStylePr>
    <w:tblStylePr w:type="band1Horz">
      <w:tblPr/>
      <w:tcPr>
        <w:tcBorders>
          <w:top w:val="single" w:sz="4" w:space="0" w:color="2A4F69" w:themeColor="accent1"/>
          <w:bottom w:val="single" w:sz="4" w:space="0" w:color="2A4F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1"/>
          <w:left w:val="nil"/>
        </w:tcBorders>
      </w:tcPr>
    </w:tblStylePr>
    <w:tblStylePr w:type="swCell">
      <w:tblPr/>
      <w:tcPr>
        <w:tcBorders>
          <w:top w:val="double" w:sz="4" w:space="0" w:color="2A4F6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07A8E" w:themeColor="accent2"/>
        <w:left w:val="single" w:sz="4" w:space="0" w:color="607A8E" w:themeColor="accent2"/>
        <w:bottom w:val="single" w:sz="4" w:space="0" w:color="607A8E" w:themeColor="accent2"/>
        <w:right w:val="single" w:sz="4" w:space="0" w:color="607A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7A8E" w:themeColor="accent2"/>
          <w:right w:val="single" w:sz="4" w:space="0" w:color="607A8E" w:themeColor="accent2"/>
        </w:tcBorders>
      </w:tcPr>
    </w:tblStylePr>
    <w:tblStylePr w:type="band1Horz">
      <w:tblPr/>
      <w:tcPr>
        <w:tcBorders>
          <w:top w:val="single" w:sz="4" w:space="0" w:color="607A8E" w:themeColor="accent2"/>
          <w:bottom w:val="single" w:sz="4" w:space="0" w:color="607A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7A8E" w:themeColor="accent2"/>
          <w:left w:val="nil"/>
        </w:tcBorders>
      </w:tcPr>
    </w:tblStylePr>
    <w:tblStylePr w:type="swCell">
      <w:tblPr/>
      <w:tcPr>
        <w:tcBorders>
          <w:top w:val="double" w:sz="4" w:space="0" w:color="607A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1" w:themeTint="99"/>
        <w:left w:val="single" w:sz="4" w:space="0" w:color="6399C0" w:themeColor="accent1" w:themeTint="99"/>
        <w:bottom w:val="single" w:sz="4" w:space="0" w:color="6399C0" w:themeColor="accent1" w:themeTint="99"/>
        <w:right w:val="single" w:sz="4" w:space="0" w:color="6399C0" w:themeColor="accent1" w:themeTint="99"/>
        <w:insideH w:val="single" w:sz="4" w:space="0" w:color="6399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1"/>
          <w:left w:val="single" w:sz="4" w:space="0" w:color="2A4F69" w:themeColor="accent1"/>
          <w:bottom w:val="single" w:sz="4" w:space="0" w:color="2A4F69" w:themeColor="accent1"/>
          <w:right w:val="single" w:sz="4" w:space="0" w:color="2A4F69" w:themeColor="accent1"/>
          <w:insideH w:val="nil"/>
        </w:tcBorders>
        <w:shd w:val="clear" w:color="auto" w:fill="2A4F69" w:themeFill="accent1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9DAFBD" w:themeColor="accent2" w:themeTint="99"/>
        <w:left w:val="single" w:sz="4" w:space="0" w:color="9DAFBD" w:themeColor="accent2" w:themeTint="99"/>
        <w:bottom w:val="single" w:sz="4" w:space="0" w:color="9DAFBD" w:themeColor="accent2" w:themeTint="99"/>
        <w:right w:val="single" w:sz="4" w:space="0" w:color="9DAFBD" w:themeColor="accent2" w:themeTint="99"/>
        <w:insideH w:val="single" w:sz="4" w:space="0" w:color="9DAFB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A8E" w:themeColor="accent2"/>
          <w:left w:val="single" w:sz="4" w:space="0" w:color="607A8E" w:themeColor="accent2"/>
          <w:bottom w:val="single" w:sz="4" w:space="0" w:color="607A8E" w:themeColor="accent2"/>
          <w:right w:val="single" w:sz="4" w:space="0" w:color="607A8E" w:themeColor="accent2"/>
          <w:insideH w:val="nil"/>
        </w:tcBorders>
        <w:shd w:val="clear" w:color="auto" w:fill="607A8E" w:themeFill="accent2"/>
      </w:tcPr>
    </w:tblStylePr>
    <w:tblStylePr w:type="lastRow">
      <w:rPr>
        <w:b/>
        <w:bCs/>
      </w:rPr>
      <w:tblPr/>
      <w:tcPr>
        <w:tcBorders>
          <w:top w:val="double" w:sz="4" w:space="0" w:color="9DA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1"/>
        <w:left w:val="single" w:sz="24" w:space="0" w:color="2A4F69" w:themeColor="accent1"/>
        <w:bottom w:val="single" w:sz="24" w:space="0" w:color="2A4F69" w:themeColor="accent1"/>
        <w:right w:val="single" w:sz="24" w:space="0" w:color="2A4F69" w:themeColor="accent1"/>
      </w:tblBorders>
    </w:tblPr>
    <w:tcPr>
      <w:shd w:val="clear" w:color="auto" w:fill="2A4F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7A8E" w:themeColor="accent2"/>
        <w:left w:val="single" w:sz="24" w:space="0" w:color="607A8E" w:themeColor="accent2"/>
        <w:bottom w:val="single" w:sz="24" w:space="0" w:color="607A8E" w:themeColor="accent2"/>
        <w:right w:val="single" w:sz="24" w:space="0" w:color="607A8E" w:themeColor="accent2"/>
      </w:tblBorders>
    </w:tblPr>
    <w:tcPr>
      <w:shd w:val="clear" w:color="auto" w:fill="607A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856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  <w:tblBorders>
        <w:top w:val="single" w:sz="4" w:space="0" w:color="2A4F69" w:themeColor="accent1"/>
        <w:bottom w:val="single" w:sz="4" w:space="0" w:color="2A4F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  <w:tblBorders>
        <w:top w:val="single" w:sz="4" w:space="0" w:color="607A8E" w:themeColor="accent2"/>
        <w:bottom w:val="single" w:sz="4" w:space="0" w:color="607A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7A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856C5"/>
    <w:pPr>
      <w:spacing w:after="0" w:line="240" w:lineRule="auto"/>
    </w:pPr>
    <w:rPr>
      <w:color w:val="1F3A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1" w:themeFillTint="33"/>
      </w:tcPr>
    </w:tblStylePr>
    <w:tblStylePr w:type="band1Horz">
      <w:tblPr/>
      <w:tcPr>
        <w:shd w:val="clear" w:color="auto" w:fill="CBDD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856C5"/>
    <w:pPr>
      <w:spacing w:after="0" w:line="240" w:lineRule="auto"/>
    </w:pPr>
    <w:rPr>
      <w:color w:val="485B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7A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7A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7A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7A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E4E9" w:themeFill="accent2" w:themeFillTint="33"/>
      </w:tcPr>
    </w:tblStylePr>
    <w:tblStylePr w:type="band1Horz">
      <w:tblPr/>
      <w:tcPr>
        <w:shd w:val="clear" w:color="auto" w:fill="DEE4E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856C5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856C5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856C5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856C5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856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856C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1" w:themeTint="BF"/>
        <w:left w:val="single" w:sz="8" w:space="0" w:color="447FA9" w:themeColor="accent1" w:themeTint="BF"/>
        <w:bottom w:val="single" w:sz="8" w:space="0" w:color="447FA9" w:themeColor="accent1" w:themeTint="BF"/>
        <w:right w:val="single" w:sz="8" w:space="0" w:color="447FA9" w:themeColor="accent1" w:themeTint="BF"/>
        <w:insideH w:val="single" w:sz="8" w:space="0" w:color="447FA9" w:themeColor="accent1" w:themeTint="BF"/>
        <w:insideV w:val="single" w:sz="8" w:space="0" w:color="447FA9" w:themeColor="accent1" w:themeTint="BF"/>
      </w:tblBorders>
    </w:tblPr>
    <w:tcPr>
      <w:shd w:val="clear" w:color="auto" w:fill="BED5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shd w:val="clear" w:color="auto" w:fill="7DABC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59BAC" w:themeColor="accent2" w:themeTint="BF"/>
        <w:left w:val="single" w:sz="8" w:space="0" w:color="859BAC" w:themeColor="accent2" w:themeTint="BF"/>
        <w:bottom w:val="single" w:sz="8" w:space="0" w:color="859BAC" w:themeColor="accent2" w:themeTint="BF"/>
        <w:right w:val="single" w:sz="8" w:space="0" w:color="859BAC" w:themeColor="accent2" w:themeTint="BF"/>
        <w:insideH w:val="single" w:sz="8" w:space="0" w:color="859BAC" w:themeColor="accent2" w:themeTint="BF"/>
        <w:insideV w:val="single" w:sz="8" w:space="0" w:color="859BAC" w:themeColor="accent2" w:themeTint="BF"/>
      </w:tblBorders>
    </w:tblPr>
    <w:tcPr>
      <w:shd w:val="clear" w:color="auto" w:fill="D6DE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B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shd w:val="clear" w:color="auto" w:fill="AEBC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  <w:insideH w:val="single" w:sz="8" w:space="0" w:color="2A4F69" w:themeColor="accent1"/>
        <w:insideV w:val="single" w:sz="8" w:space="0" w:color="2A4F69" w:themeColor="accent1"/>
      </w:tblBorders>
    </w:tblPr>
    <w:tcPr>
      <w:shd w:val="clear" w:color="auto" w:fill="BED5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1" w:themeFillTint="33"/>
      </w:tcPr>
    </w:tblStylePr>
    <w:tblStylePr w:type="band1Vert">
      <w:tblPr/>
      <w:tcPr>
        <w:shd w:val="clear" w:color="auto" w:fill="7DABCB" w:themeFill="accent1" w:themeFillTint="7F"/>
      </w:tcPr>
    </w:tblStylePr>
    <w:tblStylePr w:type="band1Horz">
      <w:tblPr/>
      <w:tcPr>
        <w:tcBorders>
          <w:insideH w:val="single" w:sz="6" w:space="0" w:color="2A4F69" w:themeColor="accent1"/>
          <w:insideV w:val="single" w:sz="6" w:space="0" w:color="2A4F69" w:themeColor="accent1"/>
        </w:tcBorders>
        <w:shd w:val="clear" w:color="auto" w:fill="7DABC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  <w:insideH w:val="single" w:sz="8" w:space="0" w:color="607A8E" w:themeColor="accent2"/>
        <w:insideV w:val="single" w:sz="8" w:space="0" w:color="607A8E" w:themeColor="accent2"/>
      </w:tblBorders>
    </w:tblPr>
    <w:tcPr>
      <w:shd w:val="clear" w:color="auto" w:fill="D6DE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4E9" w:themeFill="accent2" w:themeFillTint="33"/>
      </w:tcPr>
    </w:tblStylePr>
    <w:tblStylePr w:type="band1Vert">
      <w:tblPr/>
      <w:tcPr>
        <w:shd w:val="clear" w:color="auto" w:fill="AEBCC8" w:themeFill="accent2" w:themeFillTint="7F"/>
      </w:tcPr>
    </w:tblStylePr>
    <w:tblStylePr w:type="band1Horz">
      <w:tblPr/>
      <w:tcPr>
        <w:tcBorders>
          <w:insideH w:val="single" w:sz="6" w:space="0" w:color="607A8E" w:themeColor="accent2"/>
          <w:insideV w:val="single" w:sz="6" w:space="0" w:color="607A8E" w:themeColor="accent2"/>
        </w:tcBorders>
        <w:shd w:val="clear" w:color="auto" w:fill="AEBC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E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A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7A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7A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C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C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bottom w:val="single" w:sz="8" w:space="0" w:color="2A4F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1"/>
          <w:bottom w:val="single" w:sz="8" w:space="0" w:color="2A4F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1"/>
          <w:bottom w:val="single" w:sz="8" w:space="0" w:color="2A4F69" w:themeColor="accent1"/>
        </w:tcBorders>
      </w:tcPr>
    </w:tblStylePr>
    <w:tblStylePr w:type="band1Vert">
      <w:tblPr/>
      <w:tcPr>
        <w:shd w:val="clear" w:color="auto" w:fill="BED5E5" w:themeFill="accent1" w:themeFillTint="3F"/>
      </w:tcPr>
    </w:tblStylePr>
    <w:tblStylePr w:type="band1Horz">
      <w:tblPr/>
      <w:tcPr>
        <w:shd w:val="clear" w:color="auto" w:fill="BED5E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bottom w:val="single" w:sz="8" w:space="0" w:color="607A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7A8E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607A8E" w:themeColor="accent2"/>
          <w:bottom w:val="single" w:sz="8" w:space="0" w:color="607A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7A8E" w:themeColor="accent2"/>
          <w:bottom w:val="single" w:sz="8" w:space="0" w:color="607A8E" w:themeColor="accent2"/>
        </w:tcBorders>
      </w:tcPr>
    </w:tblStylePr>
    <w:tblStylePr w:type="band1Vert">
      <w:tblPr/>
      <w:tcPr>
        <w:shd w:val="clear" w:color="auto" w:fill="D6DEE3" w:themeFill="accent2" w:themeFillTint="3F"/>
      </w:tcPr>
    </w:tblStylePr>
    <w:tblStylePr w:type="band1Horz">
      <w:tblPr/>
      <w:tcPr>
        <w:shd w:val="clear" w:color="auto" w:fill="D6DE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856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1"/>
        <w:left w:val="single" w:sz="8" w:space="0" w:color="2A4F69" w:themeColor="accent1"/>
        <w:bottom w:val="single" w:sz="8" w:space="0" w:color="2A4F69" w:themeColor="accent1"/>
        <w:right w:val="single" w:sz="8" w:space="0" w:color="2A4F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7A8E" w:themeColor="accent2"/>
        <w:left w:val="single" w:sz="8" w:space="0" w:color="607A8E" w:themeColor="accent2"/>
        <w:bottom w:val="single" w:sz="8" w:space="0" w:color="607A8E" w:themeColor="accent2"/>
        <w:right w:val="single" w:sz="8" w:space="0" w:color="607A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7A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7A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7A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E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E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856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1" w:themeTint="BF"/>
        <w:left w:val="single" w:sz="8" w:space="0" w:color="447FA9" w:themeColor="accent1" w:themeTint="BF"/>
        <w:bottom w:val="single" w:sz="8" w:space="0" w:color="447FA9" w:themeColor="accent1" w:themeTint="BF"/>
        <w:right w:val="single" w:sz="8" w:space="0" w:color="447FA9" w:themeColor="accent1" w:themeTint="BF"/>
        <w:insideH w:val="single" w:sz="8" w:space="0" w:color="447FA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1" w:themeTint="BF"/>
          <w:left w:val="single" w:sz="8" w:space="0" w:color="447FA9" w:themeColor="accent1" w:themeTint="BF"/>
          <w:bottom w:val="single" w:sz="8" w:space="0" w:color="447FA9" w:themeColor="accent1" w:themeTint="BF"/>
          <w:right w:val="single" w:sz="8" w:space="0" w:color="447FA9" w:themeColor="accent1" w:themeTint="BF"/>
          <w:insideH w:val="nil"/>
          <w:insideV w:val="nil"/>
        </w:tcBorders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1" w:themeTint="BF"/>
          <w:left w:val="single" w:sz="8" w:space="0" w:color="447FA9" w:themeColor="accent1" w:themeTint="BF"/>
          <w:bottom w:val="single" w:sz="8" w:space="0" w:color="447FA9" w:themeColor="accent1" w:themeTint="BF"/>
          <w:right w:val="single" w:sz="8" w:space="0" w:color="447FA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859BAC" w:themeColor="accent2" w:themeTint="BF"/>
        <w:left w:val="single" w:sz="8" w:space="0" w:color="859BAC" w:themeColor="accent2" w:themeTint="BF"/>
        <w:bottom w:val="single" w:sz="8" w:space="0" w:color="859BAC" w:themeColor="accent2" w:themeTint="BF"/>
        <w:right w:val="single" w:sz="8" w:space="0" w:color="859BAC" w:themeColor="accent2" w:themeTint="BF"/>
        <w:insideH w:val="single" w:sz="8" w:space="0" w:color="859B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BAC" w:themeColor="accent2" w:themeTint="BF"/>
          <w:left w:val="single" w:sz="8" w:space="0" w:color="859BAC" w:themeColor="accent2" w:themeTint="BF"/>
          <w:bottom w:val="single" w:sz="8" w:space="0" w:color="859BAC" w:themeColor="accent2" w:themeTint="BF"/>
          <w:right w:val="single" w:sz="8" w:space="0" w:color="859BAC" w:themeColor="accent2" w:themeTint="BF"/>
          <w:insideH w:val="nil"/>
          <w:insideV w:val="nil"/>
        </w:tcBorders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BAC" w:themeColor="accent2" w:themeTint="BF"/>
          <w:left w:val="single" w:sz="8" w:space="0" w:color="859BAC" w:themeColor="accent2" w:themeTint="BF"/>
          <w:bottom w:val="single" w:sz="8" w:space="0" w:color="859BAC" w:themeColor="accent2" w:themeTint="BF"/>
          <w:right w:val="single" w:sz="8" w:space="0" w:color="859B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E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E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7A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7A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856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856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856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8"/>
    <w:semiHidden/>
    <w:unhideWhenUsed/>
    <w:qFormat/>
    <w:rsid w:val="00885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56C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856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856C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856C5"/>
  </w:style>
  <w:style w:type="character" w:styleId="PageNumber">
    <w:name w:val="page number"/>
    <w:basedOn w:val="DefaultParagraphFont"/>
    <w:uiPriority w:val="99"/>
    <w:semiHidden/>
    <w:unhideWhenUsed/>
    <w:rsid w:val="008856C5"/>
  </w:style>
  <w:style w:type="character" w:styleId="PlaceholderText">
    <w:name w:val="Placeholder Text"/>
    <w:basedOn w:val="DefaultParagraphFont"/>
    <w:uiPriority w:val="99"/>
    <w:semiHidden/>
    <w:rsid w:val="00750BCF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856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856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856C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56C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856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856C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3"/>
    <w:semiHidden/>
    <w:unhideWhenUsed/>
    <w:rsid w:val="008856C5"/>
    <w:rPr>
      <w:b/>
      <w:bCs/>
    </w:rPr>
  </w:style>
  <w:style w:type="paragraph" w:styleId="Subtitle">
    <w:name w:val="Subtitle"/>
    <w:basedOn w:val="Normal"/>
    <w:link w:val="SubtitleChar"/>
    <w:uiPriority w:val="11"/>
    <w:unhideWhenUsed/>
    <w:qFormat/>
    <w:rsid w:val="00DA2422"/>
    <w:pPr>
      <w:numPr>
        <w:ilvl w:val="1"/>
      </w:numPr>
      <w:spacing w:after="60"/>
      <w:contextualSpacing/>
      <w:jc w:val="center"/>
    </w:pPr>
    <w:rPr>
      <w:rFonts w:eastAsiaTheme="majorEastAsia" w:cstheme="majorBidi"/>
      <w:color w:val="2A4F69" w:themeColor="accent1"/>
      <w:kern w:val="28"/>
      <w:sz w:val="24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A2422"/>
    <w:rPr>
      <w:rFonts w:ascii="Oxygen" w:eastAsiaTheme="majorEastAsia" w:hAnsi="Oxygen" w:cstheme="majorBidi"/>
      <w:color w:val="2A4F69" w:themeColor="accent1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856C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856C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856C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856C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856C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856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856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856C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856C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856C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856C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856C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856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856C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8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856C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856C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856C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856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856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856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856C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856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856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856C5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856C5"/>
  </w:style>
  <w:style w:type="table" w:styleId="TableProfessional">
    <w:name w:val="Table Professional"/>
    <w:basedOn w:val="TableNormal"/>
    <w:uiPriority w:val="99"/>
    <w:semiHidden/>
    <w:unhideWhenUsed/>
    <w:rsid w:val="008856C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856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856C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856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856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8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856C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DA2422"/>
    <w:pPr>
      <w:spacing w:after="60"/>
      <w:contextualSpacing/>
      <w:jc w:val="center"/>
    </w:pPr>
    <w:rPr>
      <w:rFonts w:eastAsiaTheme="majorEastAsia" w:cstheme="majorBidi"/>
      <w:b/>
      <w:color w:val="2A4F69" w:themeColor="accent1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A2422"/>
    <w:rPr>
      <w:rFonts w:ascii="Oxygen" w:eastAsiaTheme="majorEastAsia" w:hAnsi="Oxygen" w:cstheme="majorBidi"/>
      <w:b/>
      <w:color w:val="2A4F69" w:themeColor="accent1"/>
      <w:kern w:val="28"/>
      <w:sz w:val="2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856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56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856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8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856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856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856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856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856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856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6C5"/>
    <w:pPr>
      <w:outlineLvl w:val="9"/>
    </w:pPr>
    <w:rPr>
      <w:color w:val="1F3A4E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A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hn-james-ai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linkedin.com/in/johnjamesai/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twitter.com/johnjames_ai" TargetMode="External"/><Relationship Id="rId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pstone.dotx" TargetMode="External"/></Relationships>
</file>

<file path=word/theme/theme1.xml><?xml version="1.0" encoding="utf-8"?>
<a:theme xmlns:a="http://schemas.openxmlformats.org/drawingml/2006/main" name="Office Theme">
  <a:themeElements>
    <a:clrScheme name="Cover Letter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Cover Letter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15D02D-549A-4A62-826E-509CD42F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Capstone.dotx</Template>
  <TotalTime>231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 2</cp:lastModifiedBy>
  <cp:revision>2</cp:revision>
  <cp:lastPrinted>2021-09-26T21:56:00Z</cp:lastPrinted>
  <dcterms:created xsi:type="dcterms:W3CDTF">2021-12-04T08:43:00Z</dcterms:created>
  <dcterms:modified xsi:type="dcterms:W3CDTF">2021-12-04T12:34:00Z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ZOTERO_PREF_1">
    <vt:lpwstr>&lt;data data-version="3" zotero-version="5.0.96.3"&gt;&lt;session id="QSqSGnvM"/&gt;&lt;style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4" name="ZOTERO_PREF_2">
    <vt:lpwstr>urnalAbbreviations" value="true"/&gt;&lt;/prefs&gt;&lt;/data&gt;</vt:lpwstr>
  </property>
</Properties>
</file>